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6F451E3D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506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578"/>
            </w:tblGrid>
            <w:tr w:rsidR="004A7542" w:rsidRPr="00A85B6F" w14:paraId="051B3A5C" w14:textId="77777777" w:rsidTr="00C13DC9">
              <w:trPr>
                <w:trHeight w:hRule="exact" w:val="570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3EC7EB8C" w14:textId="77777777" w:rsidR="009E1995" w:rsidRPr="00A85B6F" w:rsidRDefault="009E1995" w:rsidP="009E1995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4C19351384E4C85A4D362EC4DD03357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5B6F">
                        <w:t>Education</w:t>
                      </w:r>
                    </w:sdtContent>
                  </w:sdt>
                </w:p>
                <w:p w14:paraId="16A41CFF" w14:textId="77777777" w:rsidR="009E1995" w:rsidRDefault="009E1995" w:rsidP="009E1995">
                  <w:pPr>
                    <w:pStyle w:val="Heading2"/>
                  </w:pPr>
                </w:p>
                <w:p w14:paraId="30F932E3" w14:textId="77777777" w:rsidR="009E1995" w:rsidRPr="003C1E65" w:rsidRDefault="009E1995" w:rsidP="009E1995">
                  <w:pPr>
                    <w:rPr>
                      <w:b/>
                    </w:rPr>
                  </w:pPr>
                  <w:r>
                    <w:rPr>
                      <w:b/>
                    </w:rPr>
                    <w:t>Graduated with high school diploma from homeschool in May 2017</w:t>
                  </w:r>
                </w:p>
                <w:p w14:paraId="6321F68B" w14:textId="77777777" w:rsidR="009E1995" w:rsidRPr="003C1E65" w:rsidRDefault="009E1995" w:rsidP="009E1995"/>
                <w:p w14:paraId="28FC28A9" w14:textId="77777777" w:rsidR="009E1995" w:rsidRDefault="009E1995" w:rsidP="009E1995">
                  <w:pPr>
                    <w:pStyle w:val="Heading2"/>
                  </w:pPr>
                  <w:r>
                    <w:t>Currently a freshman at Southwest Baptist University, double majoring in Computer Science and Mathematics.</w:t>
                  </w:r>
                </w:p>
                <w:p w14:paraId="6CB0A007" w14:textId="77777777" w:rsidR="009E1995" w:rsidRDefault="009E1995" w:rsidP="009E1995"/>
                <w:p w14:paraId="4EF81511" w14:textId="77777777" w:rsidR="009E1995" w:rsidRDefault="009E1995" w:rsidP="009E1995">
                  <w:r>
                    <w:t>Relevant coursework</w:t>
                  </w:r>
                </w:p>
                <w:p w14:paraId="1E4D1601" w14:textId="77777777" w:rsidR="009E1995" w:rsidRDefault="009E1995" w:rsidP="009E1995">
                  <w:pPr>
                    <w:jc w:val="left"/>
                  </w:pPr>
                  <w:r w:rsidRPr="003C1E65">
                    <w:t>Computer Science I</w:t>
                  </w:r>
                </w:p>
                <w:p w14:paraId="0E51DC43" w14:textId="77777777" w:rsidR="009E1995" w:rsidRDefault="009E1995" w:rsidP="009E1995">
                  <w:pPr>
                    <w:jc w:val="left"/>
                  </w:pPr>
                  <w:r w:rsidRPr="003C1E65">
                    <w:t>Calculus I</w:t>
                  </w:r>
                </w:p>
                <w:p w14:paraId="757BBD25" w14:textId="77777777" w:rsidR="009E1995" w:rsidRDefault="009E1995" w:rsidP="009E1995">
                  <w:pPr>
                    <w:jc w:val="left"/>
                  </w:pPr>
                  <w:r>
                    <w:t>Foundations of Computer Science</w:t>
                  </w:r>
                </w:p>
                <w:p w14:paraId="2714273C" w14:textId="77777777" w:rsidR="009E1995" w:rsidRDefault="009E1995" w:rsidP="009E1995">
                  <w:pPr>
                    <w:jc w:val="left"/>
                  </w:pPr>
                  <w:r w:rsidRPr="003C1E65">
                    <w:t>Computer Science II</w:t>
                  </w:r>
                </w:p>
                <w:p w14:paraId="4B31E6C3" w14:textId="77777777" w:rsidR="009E1995" w:rsidRDefault="009E1995" w:rsidP="009E1995">
                  <w:pPr>
                    <w:jc w:val="left"/>
                  </w:pPr>
                  <w:r w:rsidRPr="003C1E65">
                    <w:t>Calculus II</w:t>
                  </w:r>
                </w:p>
                <w:p w14:paraId="4DF9D989" w14:textId="77777777" w:rsidR="006A7F5D" w:rsidRPr="002B4FC4" w:rsidRDefault="006A7F5D" w:rsidP="009E1995">
                  <w:pPr>
                    <w:rPr>
                      <w:b/>
                    </w:rPr>
                  </w:pPr>
                </w:p>
              </w:tc>
            </w:tr>
            <w:tr w:rsidR="004A7542" w:rsidRPr="00A85B6F" w14:paraId="2E2A46FF" w14:textId="77777777" w:rsidTr="00C13DC9">
              <w:trPr>
                <w:trHeight w:val="43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17A01A" w14:textId="77777777" w:rsidR="009E1995" w:rsidRPr="002D589D" w:rsidRDefault="009E1995" w:rsidP="009E1995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AA956F771084710A2D00F1EC0F7341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2D589D">
                        <w:t>Skills</w:t>
                      </w:r>
                    </w:sdtContent>
                  </w:sdt>
                </w:p>
                <w:p w14:paraId="0065CAE8" w14:textId="77777777" w:rsidR="009E1995" w:rsidRDefault="009E1995" w:rsidP="009E1995">
                  <w:pPr>
                    <w:pStyle w:val="Heading2"/>
                  </w:pPr>
                  <w:r>
                    <w:t>Knowledge of Java and Python</w:t>
                  </w:r>
                </w:p>
                <w:p w14:paraId="5C25E85E" w14:textId="77777777" w:rsidR="009E1995" w:rsidRDefault="009E1995" w:rsidP="009E1995"/>
                <w:p w14:paraId="35503FEF" w14:textId="77777777" w:rsidR="009E1995" w:rsidRDefault="009E1995" w:rsidP="009E199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Critical Thinking </w:t>
                  </w:r>
                </w:p>
                <w:p w14:paraId="62B17742" w14:textId="77777777" w:rsidR="009E1995" w:rsidRDefault="009E1995" w:rsidP="009E1995">
                  <w:pPr>
                    <w:rPr>
                      <w:b/>
                    </w:rPr>
                  </w:pPr>
                </w:p>
                <w:p w14:paraId="4D390B19" w14:textId="77777777" w:rsidR="009E1995" w:rsidRDefault="009E1995" w:rsidP="009E19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Social</w:t>
                  </w:r>
                </w:p>
                <w:p w14:paraId="01A8883B" w14:textId="77777777" w:rsidR="003C1E65" w:rsidRPr="009E1995" w:rsidRDefault="003C1E65" w:rsidP="009E1995"/>
              </w:tc>
            </w:tr>
          </w:tbl>
          <w:p w14:paraId="26F27B7B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704EFF89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F77E52A" w14:textId="77777777" w:rsidR="004A7542" w:rsidRPr="00A85B6F" w:rsidRDefault="002D1D55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C869D64AED424E12B67B7CD52E41CD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14:paraId="7E5A7BDE" w14:textId="158CED9F" w:rsidR="00E10171" w:rsidRPr="00E10171" w:rsidRDefault="002278EE" w:rsidP="002278EE">
                  <w:pPr>
                    <w:pStyle w:val="Heading2"/>
                  </w:pPr>
                  <w:r>
                    <w:t>Seeking a</w:t>
                  </w:r>
                  <w:r w:rsidR="006A7F5D">
                    <w:t xml:space="preserve"> summer</w:t>
                  </w:r>
                  <w:r>
                    <w:t xml:space="preserve"> internship position to gain experience </w:t>
                  </w:r>
                  <w:r w:rsidR="00D276B5">
                    <w:t xml:space="preserve">working in the </w:t>
                  </w:r>
                  <w:r w:rsidR="00A302C7">
                    <w:t>field of computer science</w:t>
                  </w:r>
                  <w:r>
                    <w:t xml:space="preserve"> </w:t>
                  </w:r>
                </w:p>
              </w:tc>
            </w:tr>
            <w:tr w:rsidR="004A7542" w:rsidRPr="00A85B6F" w14:paraId="48DAED00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11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055"/>
                    <w:gridCol w:w="2056"/>
                  </w:tblGrid>
                  <w:tr w:rsidR="004A7542" w:rsidRPr="00A85B6F" w14:paraId="5BB27840" w14:textId="77777777" w:rsidTr="001A2105">
                    <w:trPr>
                      <w:trHeight w:val="264"/>
                    </w:trPr>
                    <w:tc>
                      <w:tcPr>
                        <w:tcW w:w="2055" w:type="dxa"/>
                        <w:tcMar>
                          <w:top w:w="288" w:type="dxa"/>
                          <w:bottom w:w="0" w:type="dxa"/>
                        </w:tcMar>
                      </w:tcPr>
                      <w:p w14:paraId="21AE2FC5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DDD9216" wp14:editId="383A502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00633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56" w:type="dxa"/>
                        <w:tcMar>
                          <w:top w:w="288" w:type="dxa"/>
                          <w:bottom w:w="0" w:type="dxa"/>
                        </w:tcMar>
                      </w:tcPr>
                      <w:p w14:paraId="326B5BEE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20B876" wp14:editId="725162BA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516C399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01982AE9" w14:textId="77777777" w:rsidTr="001A2105">
                    <w:trPr>
                      <w:trHeight w:val="151"/>
                    </w:trPr>
                    <w:tc>
                      <w:tcPr>
                        <w:tcW w:w="2055" w:type="dxa"/>
                        <w:tcMar>
                          <w:top w:w="0" w:type="dxa"/>
                          <w:bottom w:w="0" w:type="dxa"/>
                        </w:tcMar>
                      </w:tcPr>
                      <w:p w14:paraId="68BC1154" w14:textId="01820997" w:rsidR="004A7542" w:rsidRPr="00A85B6F" w:rsidRDefault="003C1E65" w:rsidP="00346ED4">
                        <w:r>
                          <w:t>JakeDHolcomb@gmail.com</w:t>
                        </w:r>
                      </w:p>
                    </w:tc>
                    <w:tc>
                      <w:tcPr>
                        <w:tcW w:w="2056" w:type="dxa"/>
                        <w:tcMar>
                          <w:top w:w="0" w:type="dxa"/>
                          <w:bottom w:w="0" w:type="dxa"/>
                        </w:tcMar>
                      </w:tcPr>
                      <w:p w14:paraId="11F1BACE" w14:textId="79C5CEC3" w:rsidR="004A7542" w:rsidRPr="00A85B6F" w:rsidRDefault="003C1E65" w:rsidP="00346ED4">
                        <w:r>
                          <w:t>417-631-1966</w:t>
                        </w:r>
                      </w:p>
                    </w:tc>
                  </w:tr>
                  <w:tr w:rsidR="004A7542" w:rsidRPr="00A85B6F" w14:paraId="0AB00E79" w14:textId="77777777" w:rsidTr="001A2105">
                    <w:trPr>
                      <w:trHeight w:val="151"/>
                    </w:trPr>
                    <w:tc>
                      <w:tcPr>
                        <w:tcW w:w="2055" w:type="dxa"/>
                        <w:tcMar>
                          <w:top w:w="288" w:type="dxa"/>
                          <w:bottom w:w="0" w:type="dxa"/>
                        </w:tcMar>
                      </w:tcPr>
                      <w:p w14:paraId="45B2D75B" w14:textId="585448D4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  <w:tc>
                      <w:tcPr>
                        <w:tcW w:w="2056" w:type="dxa"/>
                        <w:tcMar>
                          <w:top w:w="288" w:type="dxa"/>
                          <w:bottom w:w="0" w:type="dxa"/>
                        </w:tcMar>
                      </w:tcPr>
                      <w:p w14:paraId="78FC8610" w14:textId="0A259F35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44C3FA90" w14:textId="77777777" w:rsidTr="001A2105">
                    <w:trPr>
                      <w:trHeight w:val="158"/>
                    </w:trPr>
                    <w:tc>
                      <w:tcPr>
                        <w:tcW w:w="2055" w:type="dxa"/>
                        <w:tcMar>
                          <w:top w:w="0" w:type="dxa"/>
                          <w:bottom w:w="288" w:type="dxa"/>
                        </w:tcMar>
                      </w:tcPr>
                      <w:p w14:paraId="1F27F8C6" w14:textId="3A747372" w:rsidR="004A7542" w:rsidRPr="00A85B6F" w:rsidRDefault="004A7542" w:rsidP="001A2105">
                        <w:pPr>
                          <w:jc w:val="both"/>
                        </w:pPr>
                      </w:p>
                    </w:tc>
                    <w:tc>
                      <w:tcPr>
                        <w:tcW w:w="2056" w:type="dxa"/>
                        <w:tcMar>
                          <w:top w:w="0" w:type="dxa"/>
                          <w:bottom w:w="288" w:type="dxa"/>
                        </w:tcMar>
                      </w:tcPr>
                      <w:p w14:paraId="5B7F7BFA" w14:textId="647DB4B7" w:rsidR="004A7542" w:rsidRPr="00A85B6F" w:rsidRDefault="004A7542" w:rsidP="001A2105">
                        <w:pPr>
                          <w:jc w:val="left"/>
                        </w:pPr>
                      </w:p>
                    </w:tc>
                  </w:tr>
                </w:tbl>
                <w:p w14:paraId="2D7050DD" w14:textId="1850F339" w:rsidR="004A7542" w:rsidRPr="00A85B6F" w:rsidRDefault="004A7542" w:rsidP="00346ED4"/>
              </w:tc>
            </w:tr>
            <w:tr w:rsidR="004A7542" w:rsidRPr="00A85B6F" w14:paraId="6943FAD2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4B4036F" w14:textId="14585223" w:rsidR="004A7542" w:rsidRDefault="00A302C7" w:rsidP="002278EE">
                  <w:pPr>
                    <w:pStyle w:val="Heading1"/>
                  </w:pPr>
                  <w:r>
                    <w:t xml:space="preserve">Job </w:t>
                  </w:r>
                  <w:r w:rsidR="002278EE" w:rsidRPr="002278EE">
                    <w:t>Experience</w:t>
                  </w:r>
                </w:p>
                <w:p w14:paraId="6EDF6B3E" w14:textId="77777777" w:rsidR="001A2105" w:rsidRDefault="007E5C6E" w:rsidP="00A302C7">
                  <w:r>
                    <w:t>Lawn Care</w:t>
                  </w:r>
                  <w:r w:rsidR="001A2105">
                    <w:t xml:space="preserve"> April </w:t>
                  </w:r>
                </w:p>
                <w:p w14:paraId="0AC5BF65" w14:textId="77777777" w:rsidR="002278EE" w:rsidRDefault="001A2105" w:rsidP="00A302C7">
                  <w:r>
                    <w:t>2013 – October 2013</w:t>
                  </w:r>
                </w:p>
                <w:p w14:paraId="7061DABA" w14:textId="77777777" w:rsidR="009E1995" w:rsidRDefault="009E1995" w:rsidP="00A302C7">
                  <w:bookmarkStart w:id="0" w:name="_GoBack"/>
                  <w:bookmarkEnd w:id="0"/>
                </w:p>
                <w:p w14:paraId="7F1BD193" w14:textId="77777777" w:rsidR="009E1995" w:rsidRPr="002278EE" w:rsidRDefault="009E1995" w:rsidP="009E1995"/>
              </w:tc>
            </w:tr>
          </w:tbl>
          <w:p w14:paraId="6FFA4565" w14:textId="77777777" w:rsidR="004A7542" w:rsidRPr="00A85B6F" w:rsidRDefault="004A7542" w:rsidP="00346ED4"/>
        </w:tc>
      </w:tr>
    </w:tbl>
    <w:p w14:paraId="49A5EF63" w14:textId="77777777" w:rsidR="00EC26A6" w:rsidRPr="00EC26A6" w:rsidRDefault="00EC26A6" w:rsidP="00EC26A6">
      <w:pPr>
        <w:pStyle w:val="NoSpacing"/>
      </w:pPr>
    </w:p>
    <w:sectPr w:rsidR="00EC26A6" w:rsidRPr="00EC26A6" w:rsidSect="007F0B4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452F" w14:textId="77777777" w:rsidR="002D1D55" w:rsidRDefault="002D1D55" w:rsidP="004A7542">
      <w:pPr>
        <w:spacing w:after="0" w:line="240" w:lineRule="auto"/>
      </w:pPr>
      <w:r>
        <w:separator/>
      </w:r>
    </w:p>
  </w:endnote>
  <w:endnote w:type="continuationSeparator" w:id="0">
    <w:p w14:paraId="18F38964" w14:textId="77777777" w:rsidR="002D1D55" w:rsidRDefault="002D1D5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E5FF2" w14:textId="057E8523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9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1FDB7" w14:textId="77777777" w:rsidR="002D1D55" w:rsidRDefault="002D1D55" w:rsidP="004A7542">
      <w:pPr>
        <w:spacing w:after="0" w:line="240" w:lineRule="auto"/>
      </w:pPr>
      <w:r>
        <w:separator/>
      </w:r>
    </w:p>
  </w:footnote>
  <w:footnote w:type="continuationSeparator" w:id="0">
    <w:p w14:paraId="7532CF0C" w14:textId="77777777" w:rsidR="002D1D55" w:rsidRDefault="002D1D5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456A" w14:textId="46FAEEA5" w:rsidR="00BD5EFB" w:rsidRPr="009548E2" w:rsidRDefault="007F0B4D" w:rsidP="00274CA3">
    <w:pPr>
      <w:pStyle w:val="Header"/>
      <w:ind w:left="0"/>
      <w:rPr>
        <w:color w:val="auto"/>
      </w:rPr>
    </w:pPr>
    <w:r>
      <w:rPr>
        <w:color w:val="auto"/>
      </w:rPr>
      <w:t>Jacob Holcomb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65"/>
    <w:rsid w:val="00035759"/>
    <w:rsid w:val="000C5985"/>
    <w:rsid w:val="00165A1F"/>
    <w:rsid w:val="001A2105"/>
    <w:rsid w:val="001C292B"/>
    <w:rsid w:val="002278EE"/>
    <w:rsid w:val="00274CA3"/>
    <w:rsid w:val="002876BB"/>
    <w:rsid w:val="00293B83"/>
    <w:rsid w:val="002B4FC4"/>
    <w:rsid w:val="002D075C"/>
    <w:rsid w:val="002D1D55"/>
    <w:rsid w:val="003C1E65"/>
    <w:rsid w:val="00454034"/>
    <w:rsid w:val="004878B9"/>
    <w:rsid w:val="004A7542"/>
    <w:rsid w:val="00597248"/>
    <w:rsid w:val="006A3CE7"/>
    <w:rsid w:val="006A7F5D"/>
    <w:rsid w:val="006F77C5"/>
    <w:rsid w:val="007E5C6E"/>
    <w:rsid w:val="007F0B4D"/>
    <w:rsid w:val="007F66B4"/>
    <w:rsid w:val="00857F01"/>
    <w:rsid w:val="009548E2"/>
    <w:rsid w:val="009E1995"/>
    <w:rsid w:val="009E6E78"/>
    <w:rsid w:val="00A302C7"/>
    <w:rsid w:val="00B90950"/>
    <w:rsid w:val="00BE5F21"/>
    <w:rsid w:val="00C13DC9"/>
    <w:rsid w:val="00D276B5"/>
    <w:rsid w:val="00D677DA"/>
    <w:rsid w:val="00E10171"/>
    <w:rsid w:val="00E51579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21834"/>
  <w15:chartTrackingRefBased/>
  <w15:docId w15:val="{32EB3015-F20E-47C7-844E-3F8968C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d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9D64AED424E12B67B7CD52E41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4F67-9CC3-4DEB-A035-D124600201FE}"/>
      </w:docPartPr>
      <w:docPartBody>
        <w:p w:rsidR="00FE2115" w:rsidRDefault="0088071B">
          <w:pPr>
            <w:pStyle w:val="C869D64AED424E12B67B7CD52E41CD26"/>
          </w:pPr>
          <w:r>
            <w:t>Objective</w:t>
          </w:r>
        </w:p>
      </w:docPartBody>
    </w:docPart>
    <w:docPart>
      <w:docPartPr>
        <w:name w:val="E4C19351384E4C85A4D362EC4DD0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03911-6B9F-41C1-886E-018B8D4F7DA4}"/>
      </w:docPartPr>
      <w:docPartBody>
        <w:p w:rsidR="00000000" w:rsidRDefault="00CD1F76" w:rsidP="00CD1F76">
          <w:pPr>
            <w:pStyle w:val="E4C19351384E4C85A4D362EC4DD03357"/>
          </w:pPr>
          <w:r w:rsidRPr="00A85B6F">
            <w:t>Education</w:t>
          </w:r>
        </w:p>
      </w:docPartBody>
    </w:docPart>
    <w:docPart>
      <w:docPartPr>
        <w:name w:val="FAA956F771084710A2D00F1EC0F73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4AB68-98EE-48D7-A40C-78926A12F45E}"/>
      </w:docPartPr>
      <w:docPartBody>
        <w:p w:rsidR="00000000" w:rsidRDefault="00CD1F76" w:rsidP="00CD1F76">
          <w:pPr>
            <w:pStyle w:val="FAA956F771084710A2D00F1EC0F7341A"/>
          </w:pPr>
          <w:r w:rsidRPr="002D589D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B"/>
    <w:rsid w:val="00494F25"/>
    <w:rsid w:val="00554B95"/>
    <w:rsid w:val="0088071B"/>
    <w:rsid w:val="00C91B9F"/>
    <w:rsid w:val="00CD1F76"/>
    <w:rsid w:val="00E929EE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EEF908CC4AAB8D14D3EAAF1F8A9A">
    <w:name w:val="DE91EEF908CC4AAB8D14D3EAAF1F8A9A"/>
  </w:style>
  <w:style w:type="paragraph" w:customStyle="1" w:styleId="E74AD3F0A7694C31B906D3C59F6A4E04">
    <w:name w:val="E74AD3F0A7694C31B906D3C59F6A4E04"/>
  </w:style>
  <w:style w:type="paragraph" w:customStyle="1" w:styleId="9F5EF31591854066B5F96A229E59121D">
    <w:name w:val="9F5EF31591854066B5F96A229E59121D"/>
  </w:style>
  <w:style w:type="paragraph" w:customStyle="1" w:styleId="214017648E9445E0A9ABA6A9DE98C897">
    <w:name w:val="214017648E9445E0A9ABA6A9DE98C897"/>
  </w:style>
  <w:style w:type="paragraph" w:customStyle="1" w:styleId="99DAB4E8563E44E6AF9694438809A75A">
    <w:name w:val="99DAB4E8563E44E6AF9694438809A75A"/>
  </w:style>
  <w:style w:type="paragraph" w:customStyle="1" w:styleId="55A3439142CC4BE78B9FB38E4FE15B99">
    <w:name w:val="55A3439142CC4BE78B9FB38E4FE15B99"/>
  </w:style>
  <w:style w:type="paragraph" w:customStyle="1" w:styleId="F8F61F9B6ACD4A91B28E31C85E0801B8">
    <w:name w:val="F8F61F9B6ACD4A91B28E31C85E0801B8"/>
  </w:style>
  <w:style w:type="paragraph" w:customStyle="1" w:styleId="73B7B7705E574EB59304B60F27AB7825">
    <w:name w:val="73B7B7705E574EB59304B60F27AB7825"/>
  </w:style>
  <w:style w:type="paragraph" w:customStyle="1" w:styleId="EE625E43D68940759E66543380E86829">
    <w:name w:val="EE625E43D68940759E66543380E86829"/>
  </w:style>
  <w:style w:type="paragraph" w:customStyle="1" w:styleId="9A8735847CD1452EA7E35F7906E5EDBF">
    <w:name w:val="9A8735847CD1452EA7E35F7906E5EDBF"/>
  </w:style>
  <w:style w:type="paragraph" w:customStyle="1" w:styleId="D0E0162FB9C54A558A1F689BD31CF5B2">
    <w:name w:val="D0E0162FB9C54A558A1F689BD31CF5B2"/>
  </w:style>
  <w:style w:type="paragraph" w:customStyle="1" w:styleId="53B7F03541D546BEBAB379BFC9979DFB">
    <w:name w:val="53B7F03541D546BEBAB379BFC9979DFB"/>
  </w:style>
  <w:style w:type="paragraph" w:customStyle="1" w:styleId="F3B152712310410388091F67DE4419C4">
    <w:name w:val="F3B152712310410388091F67DE4419C4"/>
  </w:style>
  <w:style w:type="paragraph" w:customStyle="1" w:styleId="951C37FAFCF2437BB96A00DED3877DCF">
    <w:name w:val="951C37FAFCF2437BB96A00DED3877DCF"/>
  </w:style>
  <w:style w:type="paragraph" w:customStyle="1" w:styleId="CCCE61D89A084826A917BE7DEE3F5C32">
    <w:name w:val="CCCE61D89A084826A917BE7DEE3F5C32"/>
  </w:style>
  <w:style w:type="paragraph" w:customStyle="1" w:styleId="D1D6513470BC4287A939BC30F3979C75">
    <w:name w:val="D1D6513470BC4287A939BC30F3979C75"/>
  </w:style>
  <w:style w:type="paragraph" w:customStyle="1" w:styleId="EC8E4410679A41298A66BEC4687CE8C1">
    <w:name w:val="EC8E4410679A41298A66BEC4687CE8C1"/>
  </w:style>
  <w:style w:type="paragraph" w:customStyle="1" w:styleId="6340F80BD29349DF810E445BF122DD98">
    <w:name w:val="6340F80BD29349DF810E445BF122DD98"/>
  </w:style>
  <w:style w:type="paragraph" w:customStyle="1" w:styleId="F648B6C0C2F64EA3A8C84EC443AEBB1D">
    <w:name w:val="F648B6C0C2F64EA3A8C84EC443AEBB1D"/>
  </w:style>
  <w:style w:type="paragraph" w:customStyle="1" w:styleId="1D857B50697D4E8B8F5665264993C29C">
    <w:name w:val="1D857B50697D4E8B8F5665264993C29C"/>
  </w:style>
  <w:style w:type="paragraph" w:customStyle="1" w:styleId="D8ED2F92FEC94E6DA6552F1B45F6B6F7">
    <w:name w:val="D8ED2F92FEC94E6DA6552F1B45F6B6F7"/>
  </w:style>
  <w:style w:type="paragraph" w:customStyle="1" w:styleId="1AABFD3727E4456E97F222F7E62D0B78">
    <w:name w:val="1AABFD3727E4456E97F222F7E62D0B78"/>
  </w:style>
  <w:style w:type="paragraph" w:customStyle="1" w:styleId="C869D64AED424E12B67B7CD52E41CD26">
    <w:name w:val="C869D64AED424E12B67B7CD52E41CD2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DACA4565100E4F05BAD5E3290E0CEF8E">
    <w:name w:val="DACA4565100E4F05BAD5E3290E0CEF8E"/>
  </w:style>
  <w:style w:type="paragraph" w:customStyle="1" w:styleId="C7C350ABEAA64B16B8D2069EA7834577">
    <w:name w:val="C7C350ABEAA64B16B8D2069EA7834577"/>
  </w:style>
  <w:style w:type="paragraph" w:customStyle="1" w:styleId="3041CD1E0E3140F7A2EE1F9D12F0A1E6">
    <w:name w:val="3041CD1E0E3140F7A2EE1F9D12F0A1E6"/>
  </w:style>
  <w:style w:type="paragraph" w:customStyle="1" w:styleId="58B18900DFA0486EAF3AD03E6882F881">
    <w:name w:val="58B18900DFA0486EAF3AD03E6882F881"/>
  </w:style>
  <w:style w:type="paragraph" w:customStyle="1" w:styleId="1A2A80E8AE7A4470BA75B6B01C5C78E8">
    <w:name w:val="1A2A80E8AE7A4470BA75B6B01C5C78E8"/>
  </w:style>
  <w:style w:type="paragraph" w:customStyle="1" w:styleId="F7C7B38451804BA8B73002DBED73982D">
    <w:name w:val="F7C7B38451804BA8B73002DBED73982D"/>
  </w:style>
  <w:style w:type="paragraph" w:customStyle="1" w:styleId="01D47AA6DF544884BCA633067588EFC2">
    <w:name w:val="01D47AA6DF544884BCA633067588EFC2"/>
  </w:style>
  <w:style w:type="paragraph" w:customStyle="1" w:styleId="27DD40E615CF4F83ABB385B60384BE96">
    <w:name w:val="27DD40E615CF4F83ABB385B60384BE96"/>
  </w:style>
  <w:style w:type="paragraph" w:customStyle="1" w:styleId="8FE1B99917AD4E0DB703B21E690D1C51">
    <w:name w:val="8FE1B99917AD4E0DB703B21E690D1C51"/>
    <w:rsid w:val="00CD1F76"/>
  </w:style>
  <w:style w:type="paragraph" w:customStyle="1" w:styleId="09F28DCAA6C441B8956A46BB014623E7">
    <w:name w:val="09F28DCAA6C441B8956A46BB014623E7"/>
    <w:rsid w:val="00CD1F76"/>
  </w:style>
  <w:style w:type="paragraph" w:customStyle="1" w:styleId="2AEFD8FE0B1149D0905C4E91AA6BC55C">
    <w:name w:val="2AEFD8FE0B1149D0905C4E91AA6BC55C"/>
    <w:rsid w:val="00CD1F76"/>
  </w:style>
  <w:style w:type="paragraph" w:customStyle="1" w:styleId="E4C19351384E4C85A4D362EC4DD03357">
    <w:name w:val="E4C19351384E4C85A4D362EC4DD03357"/>
    <w:rsid w:val="00CD1F76"/>
  </w:style>
  <w:style w:type="paragraph" w:customStyle="1" w:styleId="A3F14EF62B794965A0C1256F68579CD6">
    <w:name w:val="A3F14EF62B794965A0C1256F68579CD6"/>
    <w:rsid w:val="00CD1F76"/>
  </w:style>
  <w:style w:type="paragraph" w:customStyle="1" w:styleId="FAA956F771084710A2D00F1EC0F7341A">
    <w:name w:val="FAA956F771084710A2D00F1EC0F7341A"/>
    <w:rsid w:val="00CD1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204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Holcomb</dc:creator>
  <cp:keywords/>
  <dc:description/>
  <cp:lastModifiedBy>Jake Holcomb</cp:lastModifiedBy>
  <cp:revision>16</cp:revision>
  <dcterms:created xsi:type="dcterms:W3CDTF">2018-02-12T16:50:00Z</dcterms:created>
  <dcterms:modified xsi:type="dcterms:W3CDTF">2018-02-14T21:29:00Z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